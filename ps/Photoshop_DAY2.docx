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eastAsia="zh-CN"/>
        </w:rPr>
        <w:t>一、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原始切图</w:t>
      </w:r>
      <w:r>
        <w:rPr>
          <w:rFonts w:hint="eastAsia" w:ascii="宋体" w:hAnsi="宋体" w:eastAsia="宋体" w:cs="宋体"/>
          <w:sz w:val="44"/>
          <w:szCs w:val="44"/>
        </w:rPr>
        <w:t>（掌握）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本节的知识内容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切图格式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传统切图方法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改进切图方法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切图格式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1.1常见的格式有JPG、PNG、GIF、SVG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JPG：一个图像文件格式，是一种比较常见的图画格式。可以提高和降低文件压缩级别，</w:t>
      </w:r>
      <w:r>
        <w:rPr>
          <w:rFonts w:hint="eastAsia"/>
          <w:color w:val="FF0000"/>
          <w:lang w:val="en-US" w:eastAsia="zh-CN"/>
        </w:rPr>
        <w:t>自动填充白色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背景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PNG：常用的一种图像文件格式，</w:t>
      </w:r>
      <w:r>
        <w:rPr>
          <w:rFonts w:hint="eastAsia"/>
          <w:color w:val="FF0000"/>
          <w:lang w:val="en-US" w:eastAsia="zh-CN"/>
        </w:rPr>
        <w:t>带透明背景</w:t>
      </w:r>
      <w:r>
        <w:rPr>
          <w:rFonts w:hint="eastAsia"/>
          <w:lang w:val="en-US" w:eastAsia="zh-CN"/>
        </w:rPr>
        <w:t>的图像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GIF：一种动态图像文件格式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SVG：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可缩放矢量图形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（了解）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如何选择存图格式？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能用jpg的时候，尽量全部使用jpg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Png一般用于按钮或有圆脚的图标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43"/>
          <w:rFonts w:hint="eastAsia"/>
          <w:lang w:val="en-US" w:eastAsia="zh-CN"/>
        </w:rPr>
        <w:t>1.3</w:t>
      </w:r>
      <w:r>
        <w:rPr>
          <w:rStyle w:val="43"/>
          <w:rFonts w:hint="eastAsia"/>
          <w:lang w:eastAsia="zh-CN"/>
        </w:rPr>
        <w:t>第一种保存图片的方式（</w:t>
      </w:r>
      <w:r>
        <w:rPr>
          <w:rStyle w:val="43"/>
          <w:rFonts w:hint="eastAsia"/>
          <w:lang w:val="en-US" w:eastAsia="zh-CN"/>
        </w:rPr>
        <w:t>SHIFT+CTRL+S</w:t>
      </w:r>
      <w:r>
        <w:rPr>
          <w:rStyle w:val="43"/>
          <w:rFonts w:hint="eastAsia"/>
          <w:lang w:eastAsia="zh-CN"/>
        </w:rPr>
        <w:t>）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17725" cy="2481580"/>
            <wp:effectExtent l="0" t="0" r="15875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944" t="598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传统切图方法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2.1快速定位到图层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在移动工具下按住Alt+单击鼠标右键，快速定位到鼠标指向图像所在图像图层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2.2传统切图方法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</w:t>
      </w:r>
      <w:r>
        <w:drawing>
          <wp:inline distT="0" distB="0" distL="114300" distR="114300">
            <wp:extent cx="381000" cy="28575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裁切工具</w:t>
      </w:r>
      <w:r>
        <w:rPr>
          <w:rFonts w:hint="eastAsia"/>
          <w:lang w:val="en-US" w:eastAsia="zh-CN"/>
        </w:rPr>
        <w:t>，如图所示</w:t>
      </w:r>
    </w:p>
    <w:p>
      <w:r>
        <w:drawing>
          <wp:inline distT="0" distB="0" distL="114300" distR="114300">
            <wp:extent cx="2045335" cy="1948815"/>
            <wp:effectExtent l="0" t="0" r="12065" b="133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隐藏所有不相关的图层</w:t>
      </w:r>
      <w:r>
        <w:rPr>
          <w:rFonts w:hint="eastAsia"/>
          <w:lang w:val="en-US" w:eastAsia="zh-CN"/>
        </w:rPr>
        <w:t>，然后选取图像大小，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确认裁切储存为所需格式即可。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2.3传统切图方法缺点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操作比较繁琐，使用的时候需要隐藏不相关的文件，二次更改比较麻烦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3.1操作步聚：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</w:t>
      </w:r>
      <w:r>
        <w:rPr>
          <w:rFonts w:hint="eastAsia"/>
          <w:color w:val="FF0000"/>
          <w:lang w:val="en-US" w:eastAsia="zh-CN"/>
        </w:rPr>
        <w:t>图标所在图层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6000" cy="45720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在图层上</w:t>
      </w:r>
      <w:r>
        <w:rPr>
          <w:rFonts w:hint="eastAsia"/>
          <w:lang w:val="en-US" w:eastAsia="zh-CN"/>
        </w:rPr>
        <w:t>单击鼠标右键选择</w:t>
      </w:r>
      <w:r>
        <w:rPr>
          <w:rFonts w:hint="eastAsia"/>
          <w:color w:val="FF0000"/>
          <w:lang w:val="en-US" w:eastAsia="zh-CN"/>
        </w:rPr>
        <w:t>复制图层</w:t>
      </w:r>
      <w:r>
        <w:rPr>
          <w:rFonts w:hint="eastAsia"/>
          <w:lang w:val="en-US" w:eastAsia="zh-CN"/>
        </w:rPr>
        <w:t>，文档为</w:t>
      </w:r>
      <w:r>
        <w:rPr>
          <w:rFonts w:hint="eastAsia"/>
          <w:color w:val="FF0000"/>
          <w:lang w:val="en-US" w:eastAsia="zh-CN"/>
        </w:rPr>
        <w:t>新建，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确定进入新图层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74440" cy="1483995"/>
            <wp:effectExtent l="0" t="0" r="16510" b="190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在新图层中操作：图像－－裁切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82115" cy="2936240"/>
            <wp:effectExtent l="0" t="0" r="13335" b="1651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得到图标</w:t>
      </w:r>
      <w:r>
        <w:drawing>
          <wp:inline distT="0" distB="0" distL="114300" distR="114300">
            <wp:extent cx="361950" cy="28575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储存为所需要的图像格式即可。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3.2改进后的优缺点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操作比较繁琐，二次更改比较麻烦，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优点：比传统要好一点，不需要隐藏不相关图层</w:t>
      </w:r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eastAsia="zh-CN"/>
        </w:rPr>
        <w:t>二、</w:t>
      </w:r>
      <w:r>
        <w:rPr>
          <w:rFonts w:hint="eastAsia" w:ascii="宋体" w:hAnsi="宋体" w:eastAsia="宋体" w:cs="宋体"/>
          <w:lang w:eastAsia="zh-CN"/>
        </w:rPr>
        <w:t>切片切图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重点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本节的知识内容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切片和切片选择工具</w:t>
      </w:r>
    </w:p>
    <w:p>
      <w:pPr>
        <w:numPr>
          <w:ilvl w:val="0"/>
          <w:numId w:val="6"/>
        </w:numPr>
        <w:ind w:left="420" w:leftChars="0" w:hanging="420" w:firstLineChars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切片工具用法及注意事项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切片和切片选择工具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71475" cy="3143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切片工具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选中该工具，可以在效果图中划出一个区域，作为导出图像的区域。双击左键进入该区域的切片选项卡，对切片进行编辑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52425" cy="3048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切片选择工具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选中该工具，可以对己经做好切片的区域，进行选择，双击左键进入该区域的切片选项卡，对切片进行编辑，如</w:t>
      </w:r>
      <w:r>
        <w:rPr>
          <w:rFonts w:hint="eastAsia"/>
          <w:color w:val="FF0000"/>
          <w:lang w:eastAsia="zh-CN"/>
        </w:rPr>
        <w:t>设置名称</w:t>
      </w:r>
      <w:r>
        <w:rPr>
          <w:rFonts w:hint="eastAsia"/>
          <w:lang w:eastAsia="zh-CN"/>
        </w:rPr>
        <w:t>、</w:t>
      </w:r>
      <w:r>
        <w:rPr>
          <w:rFonts w:hint="eastAsia"/>
          <w:color w:val="FF0000"/>
          <w:lang w:eastAsia="zh-CN"/>
        </w:rPr>
        <w:t>设置宽高</w:t>
      </w:r>
      <w:r>
        <w:rPr>
          <w:rFonts w:hint="eastAsia"/>
          <w:lang w:eastAsia="zh-CN"/>
        </w:rPr>
        <w:t>等</w:t>
      </w:r>
    </w:p>
    <w:p>
      <w:r>
        <w:rPr>
          <w:rFonts w:hint="eastAsia"/>
          <w:lang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8285" cy="2179320"/>
            <wp:effectExtent l="0" t="0" r="12065" b="1143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l="5702" t="4984" r="2522" b="2171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切片工具用法及注意事项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2.1用法：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观察哪里图标需要切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隐藏掉不相关背景图层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使用切片工具对图标进行选择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选择好了以后进行导出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确定或修改图标保存的格式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具体步聚请按老师讲解内容进行操作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2.2技巧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快速导出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19250" cy="3221355"/>
            <wp:effectExtent l="0" t="0" r="0" b="1714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l="1923" b="49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导出的图片需储存为Web所用格式，快捷键为</w:t>
      </w:r>
      <w:r>
        <w:rPr>
          <w:rFonts w:hint="eastAsia"/>
          <w:b/>
          <w:bCs/>
          <w:color w:val="FF0000"/>
          <w:lang w:val="en-US" w:eastAsia="zh-CN"/>
        </w:rPr>
        <w:t>ALT+SHIFT+CTRL+S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23895" cy="2442210"/>
            <wp:effectExtent l="0" t="0" r="14605" b="152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预设的格式为图片所导出的格式，一定要分清自己所需要导出的图片为什么</w:t>
      </w:r>
      <w:r>
        <w:rPr>
          <w:rFonts w:hint="eastAsia"/>
          <w:color w:val="FF0000"/>
          <w:lang w:val="en-US" w:eastAsia="zh-CN"/>
        </w:rPr>
        <w:t>格式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73550" cy="1002030"/>
            <wp:effectExtent l="0" t="0" r="12700" b="762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rcRect b="3032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注意：文件名为导出图片所显示图片名称前缀，切片选用</w:t>
      </w:r>
      <w:r>
        <w:rPr>
          <w:rFonts w:hint="eastAsia"/>
          <w:color w:val="FF0000"/>
          <w:lang w:val="en-US" w:eastAsia="zh-CN"/>
        </w:rPr>
        <w:t>所有用户切片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2.3注意事项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1.切片避免重叠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2.导出图片所需要什么格式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3.切片的命名：英文或拼音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eastAsia="微软雅黑" w:cs="Arial"/>
          <w:szCs w:val="21"/>
        </w:rPr>
      </w:pPr>
      <w:r>
        <w:rPr>
          <w:rFonts w:hint="eastAsia"/>
          <w:lang w:eastAsia="zh-CN"/>
        </w:rPr>
        <w:t>三、</w:t>
      </w:r>
      <w:r>
        <w:rPr>
          <w:rFonts w:hint="eastAsia" w:ascii="宋体" w:hAnsi="宋体" w:eastAsia="宋体" w:cs="宋体"/>
          <w:lang w:val="en-US" w:eastAsia="zh-CN"/>
        </w:rPr>
        <w:t>cutterman的使用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hint="eastAsia" w:ascii="宋体" w:hAnsi="宋体" w:eastAsia="宋体" w:cs="宋体"/>
          <w:szCs w:val="21"/>
          <w:lang w:eastAsia="zh-CN"/>
        </w:rPr>
        <w:t>了解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本节的知识内容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Cutterman的安装</w:t>
      </w:r>
    </w:p>
    <w:p>
      <w:pPr>
        <w:numPr>
          <w:ilvl w:val="0"/>
          <w:numId w:val="10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快速导出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Cutterman的安装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安装过程非常简单，只需打开安装包进行下一步即可。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1.安装路径＝〉直接安装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87675" cy="2326640"/>
            <wp:effectExtent l="0" t="0" r="3175" b="165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2395855"/>
            <wp:effectExtent l="0" t="0" r="1016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3599815"/>
            <wp:effectExtent l="0" t="0" r="952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90750" cy="3628390"/>
            <wp:effectExtent l="0" t="0" r="0" b="1016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2、快速导出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安装好了以后，需要登录才能正常使用。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测试帐号：</w:t>
      </w:r>
      <w:r>
        <w:rPr>
          <w:rFonts w:hint="eastAsia"/>
          <w:color w:val="FF0000"/>
          <w:lang w:val="en-US" w:eastAsia="zh-CN"/>
        </w:rPr>
        <w:t>请不要修改密码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"mailto:1632860764@qq.com"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25"/>
          <w:rFonts w:hint="eastAsia"/>
          <w:color w:val="FF0000"/>
          <w:lang w:val="en-US" w:eastAsia="zh-CN"/>
        </w:rPr>
        <w:t>1632860764@qq.com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admin1236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本插件可以导出三类图片格式：苹果手机、安卓手机、PC电脑端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请对应导出所需要图片格式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切片处应为：所有切片</w:t>
      </w:r>
    </w:p>
    <w:p/>
    <w:p/>
    <w:p/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11370" cy="1116965"/>
            <wp:effectExtent l="0" t="0" r="17780" b="698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rcRect t="580" r="434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13"/>
        </w:numPr>
        <w:tabs>
          <w:tab w:val="clear" w:pos="425"/>
        </w:tabs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布尔运算（掌握）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本节的知识点内容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参考线的认识和用法（了解）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路径选择工具（掌握）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路径选择工具的运用（掌握）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多边形工具的运用（了解）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参考线的认识和用法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1.1什么是参考线？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参考线：对齐方式参照的基准线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ps设计</w:t>
      </w:r>
      <w:r>
        <w:rPr>
          <w:rFonts w:hint="eastAsia" w:asciiTheme="minorEastAsia" w:hAnsiTheme="minorEastAsia" w:eastAsiaTheme="minorEastAsia" w:cstheme="minorEastAsia"/>
        </w:rPr>
        <w:t>时，往往需要对齐，但是人眼对齐往往会出现偏差，我们应该怎么避免这种偏差呢，这就需要到了ps里面的参考线工具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1.2参考线怎么用？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1.2.1视图＝〉新建参考线</w:t>
      </w:r>
    </w:p>
    <w:p>
      <w:r>
        <w:drawing>
          <wp:inline distT="0" distB="0" distL="114300" distR="114300">
            <wp:extent cx="1203960" cy="2903855"/>
            <wp:effectExtent l="0" t="0" r="15240" b="1079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203450" cy="1297305"/>
            <wp:effectExtent l="0" t="0" r="6350" b="17145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rcRect l="715" t="1737" b="234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1.2.2移动工具＝〉拖出参考线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确保标尺处于开启状态，在选中移动工具的时候，再画布中刻度位置拖出参考线。如图：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410" cy="2609215"/>
            <wp:effectExtent l="0" t="0" r="8890" b="635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路径选择工具的运用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drawing>
          <wp:inline distT="0" distB="0" distL="114300" distR="114300">
            <wp:extent cx="381000" cy="285750"/>
            <wp:effectExtent l="0" t="0" r="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小黑工具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作用：选中整体区域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drawing>
          <wp:inline distT="0" distB="0" distL="114300" distR="114300">
            <wp:extent cx="400050" cy="295275"/>
            <wp:effectExtent l="0" t="0" r="0" b="9525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小白工具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作用：选中部分区域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2.3微信logo制作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步聚：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做一个椭圆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13585" cy="1560195"/>
            <wp:effectExtent l="0" t="0" r="5715" b="190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选择移动工具复制一个椭圆，并缩小，得到两图层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62175" cy="1103630"/>
            <wp:effectExtent l="0" t="0" r="9525" b="1270"/>
            <wp:docPr id="4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图形如下：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20975" cy="1985645"/>
            <wp:effectExtent l="0" t="0" r="3175" b="14605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用小黑选中</w:t>
      </w:r>
      <w:r>
        <w:rPr>
          <w:rFonts w:hint="eastAsia"/>
          <w:color w:val="FF0000"/>
          <w:lang w:val="en-US" w:eastAsia="zh-CN"/>
        </w:rPr>
        <w:t>小圆所在图层</w:t>
      </w:r>
      <w:r>
        <w:rPr>
          <w:rFonts w:hint="eastAsia"/>
          <w:lang w:val="en-US" w:eastAsia="zh-CN"/>
        </w:rPr>
        <w:t>进行</w:t>
      </w:r>
      <w:r>
        <w:rPr>
          <w:rFonts w:hint="eastAsia"/>
          <w:color w:val="FF0000"/>
          <w:lang w:val="en-US" w:eastAsia="zh-CN"/>
        </w:rPr>
        <w:t>复制</w:t>
      </w:r>
      <w:r>
        <w:rPr>
          <w:rFonts w:hint="eastAsia"/>
          <w:lang w:val="en-US" w:eastAsia="zh-CN"/>
        </w:rPr>
        <w:t>，然后选中</w:t>
      </w:r>
      <w:r>
        <w:rPr>
          <w:rFonts w:hint="eastAsia"/>
          <w:color w:val="FF0000"/>
          <w:lang w:val="en-US" w:eastAsia="zh-CN"/>
        </w:rPr>
        <w:t>大圆所在图层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color w:val="FF0000"/>
          <w:lang w:val="en-US" w:eastAsia="zh-CN"/>
        </w:rPr>
        <w:t>粘贴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6950" cy="400050"/>
            <wp:effectExtent l="0" t="0" r="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减去顶层</w:t>
      </w:r>
      <w:r>
        <w:rPr>
          <w:rFonts w:hint="eastAsia"/>
          <w:lang w:val="en-US" w:eastAsia="zh-CN"/>
        </w:rPr>
        <w:t>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2190" cy="1678305"/>
            <wp:effectExtent l="0" t="0" r="3810" b="17145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381000"/>
            <wp:effectExtent l="0" t="0" r="9525" b="0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然后CTRL+T＝〉按住</w:t>
      </w:r>
      <w:r>
        <w:rPr>
          <w:rFonts w:hint="eastAsia"/>
          <w:color w:val="FF0000"/>
          <w:lang w:val="en-US" w:eastAsia="zh-CN"/>
        </w:rPr>
        <w:t>SHIFT+ALT键</w:t>
      </w:r>
      <w:r>
        <w:rPr>
          <w:rFonts w:hint="eastAsia"/>
          <w:lang w:val="en-US" w:eastAsia="zh-CN"/>
        </w:rPr>
        <w:t>进行</w:t>
      </w:r>
      <w:r>
        <w:rPr>
          <w:rFonts w:hint="eastAsia"/>
          <w:color w:val="FF0000"/>
          <w:lang w:val="en-US" w:eastAsia="zh-CN"/>
        </w:rPr>
        <w:t>中心等比缩放</w:t>
      </w:r>
      <w:r>
        <w:rPr>
          <w:rFonts w:hint="eastAsia"/>
          <w:lang w:val="en-US" w:eastAsia="zh-CN"/>
        </w:rPr>
        <w:t>，留出边线，得到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98040" cy="1613535"/>
            <wp:effectExtent l="0" t="0" r="16510" b="5715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选中大圆所在图层，使用布尔运算的椭圆工具</w:t>
      </w:r>
      <w:r>
        <w:rPr>
          <w:rFonts w:hint="eastAsia"/>
          <w:color w:val="FF0000"/>
          <w:lang w:val="en-US" w:eastAsia="zh-CN"/>
        </w:rPr>
        <w:t>按住SHIFT</w:t>
      </w:r>
      <w:r>
        <w:rPr>
          <w:rFonts w:hint="eastAsia"/>
          <w:lang w:val="en-US" w:eastAsia="zh-CN"/>
        </w:rPr>
        <w:t>，在大圆图层画</w:t>
      </w:r>
      <w:r>
        <w:rPr>
          <w:rFonts w:hint="eastAsia"/>
          <w:color w:val="FF0000"/>
          <w:lang w:val="en-US" w:eastAsia="zh-CN"/>
        </w:rPr>
        <w:t>正圆</w:t>
      </w:r>
      <w:r>
        <w:rPr>
          <w:rFonts w:hint="eastAsia"/>
          <w:lang w:val="en-US" w:eastAsia="zh-CN"/>
        </w:rPr>
        <w:t>，执行减去顶层操作，得到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57070" cy="1671320"/>
            <wp:effectExtent l="0" t="0" r="5080" b="5080"/>
            <wp:docPr id="4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</w:t>
      </w:r>
      <w:r>
        <w:rPr>
          <w:rFonts w:hint="eastAsia"/>
          <w:color w:val="FF0000"/>
          <w:lang w:val="en-US" w:eastAsia="zh-CN"/>
        </w:rPr>
        <w:t>ALT键</w:t>
      </w:r>
      <w:r>
        <w:rPr>
          <w:rFonts w:hint="eastAsia"/>
          <w:lang w:val="en-US" w:eastAsia="zh-CN"/>
        </w:rPr>
        <w:t>，中心位置拖出</w:t>
      </w:r>
      <w:r>
        <w:rPr>
          <w:rFonts w:hint="eastAsia"/>
          <w:color w:val="FF0000"/>
          <w:lang w:val="en-US" w:eastAsia="zh-CN"/>
        </w:rPr>
        <w:t>复制</w:t>
      </w:r>
      <w:r>
        <w:rPr>
          <w:rFonts w:hint="eastAsia"/>
          <w:lang w:val="en-US" w:eastAsia="zh-CN"/>
        </w:rPr>
        <w:t>刚才的小圆并平移到对侧，再执行</w:t>
      </w:r>
      <w:r>
        <w:rPr>
          <w:rFonts w:hint="eastAsia"/>
          <w:color w:val="FF0000"/>
          <w:lang w:val="en-US" w:eastAsia="zh-CN"/>
        </w:rPr>
        <w:t>减去顶层</w:t>
      </w:r>
      <w:r>
        <w:rPr>
          <w:rFonts w:hint="eastAsia"/>
          <w:lang w:val="en-US" w:eastAsia="zh-CN"/>
        </w:rPr>
        <w:t>操作，得到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06600" cy="1388110"/>
            <wp:effectExtent l="0" t="0" r="12700" b="2540"/>
            <wp:docPr id="4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再次复制小圆图形，</w:t>
      </w:r>
      <w:r>
        <w:rPr>
          <w:rFonts w:hint="eastAsia"/>
          <w:color w:val="FF0000"/>
          <w:lang w:val="en-US" w:eastAsia="zh-CN"/>
        </w:rPr>
        <w:t>选中另一个图层</w:t>
      </w:r>
      <w:r>
        <w:rPr>
          <w:rFonts w:hint="eastAsia"/>
          <w:lang w:val="en-US" w:eastAsia="zh-CN"/>
        </w:rPr>
        <w:t>，进行粘贴，并移动该小圆位置，得到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71320" cy="1305560"/>
            <wp:effectExtent l="0" t="0" r="5080" b="8890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再次按住</w:t>
      </w:r>
      <w:r>
        <w:rPr>
          <w:rFonts w:hint="eastAsia"/>
          <w:color w:val="FF0000"/>
          <w:lang w:val="en-US" w:eastAsia="zh-CN"/>
        </w:rPr>
        <w:t>ALT键</w:t>
      </w:r>
      <w:r>
        <w:rPr>
          <w:rFonts w:hint="eastAsia"/>
          <w:lang w:val="en-US" w:eastAsia="zh-CN"/>
        </w:rPr>
        <w:t>从中心位置</w:t>
      </w:r>
      <w:r>
        <w:rPr>
          <w:rFonts w:hint="eastAsia"/>
          <w:color w:val="FF0000"/>
          <w:lang w:val="en-US" w:eastAsia="zh-CN"/>
        </w:rPr>
        <w:t>拖出并复制小圆</w:t>
      </w:r>
      <w:r>
        <w:rPr>
          <w:rFonts w:hint="eastAsia"/>
          <w:lang w:val="en-US" w:eastAsia="zh-CN"/>
        </w:rPr>
        <w:t>，得到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48205" cy="1423670"/>
            <wp:effectExtent l="0" t="0" r="4445" b="5080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保证所有操作的图形在同一个图层上面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多边形工具的运用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多边形工具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1000" cy="314325"/>
            <wp:effectExtent l="0" t="0" r="0" b="9525"/>
            <wp:docPr id="4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多边形工具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工具栏所对应的属性栏设置边数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47750" cy="342900"/>
            <wp:effectExtent l="0" t="0" r="0" b="0"/>
            <wp:docPr id="4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自定义形状工具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71475" cy="285750"/>
            <wp:effectExtent l="0" t="0" r="9525" b="0"/>
            <wp:docPr id="4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自定义形状工具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在所对应的工具栏设置不能的形状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874010" cy="3352165"/>
            <wp:effectExtent l="0" t="0" r="2540" b="635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rcRect r="1373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31"/>
        <w:numPr>
          <w:ilvl w:val="0"/>
          <w:numId w:val="13"/>
        </w:numPr>
        <w:tabs>
          <w:tab w:val="clear" w:pos="425"/>
        </w:tabs>
        <w:ind w:leftChars="0"/>
        <w:rPr>
          <w:rFonts w:hint="eastAsia"/>
        </w:rPr>
      </w:pPr>
      <w:r>
        <w:rPr>
          <w:rFonts w:hint="eastAsia"/>
          <w:lang w:eastAsia="zh-CN"/>
        </w:rPr>
        <w:t>干货分享（了解）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本节的知识内容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常见素材网站推荐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Markman标注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图片精灵（建议掌握）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快速页面布局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常见素材网站推荐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使用优秀的素材参考网站，很多免费资源可以下载直接使用，大大减小设计时间，提高作品的整体质量。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2、Markman标注</w:t>
      </w:r>
    </w:p>
    <w:p>
      <w:r>
        <w:drawing>
          <wp:inline distT="0" distB="0" distL="114300" distR="114300">
            <wp:extent cx="3341370" cy="138303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"http://www.getmarkman.com/"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http://www.getmarkman.com/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1020" cy="18053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6220" cy="16744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6070" cy="163766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7655" cy="169037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8640" cy="2030730"/>
            <wp:effectExtent l="0" t="0" r="165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图像拼合技术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3.1什么是图片精灵？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css sprites直译过来就是</w:t>
      </w:r>
      <w:r>
        <w:rPr>
          <w:rStyle w:val="22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CSS精灵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。通常被解释为“</w:t>
      </w:r>
      <w:r>
        <w:rPr>
          <w:rStyle w:val="22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CSS图像拼合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”或“</w:t>
      </w:r>
      <w:r>
        <w:rPr>
          <w:rStyle w:val="22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CSS贴图定位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”。其实就是通过将多个图片融合到一张图里面，然后通过CSS background背景定位技术技巧布局网页背景。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主要用于网页中的小图标。如京东右侧浮动导航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" cy="1570355"/>
            <wp:effectExtent l="0" t="0" r="762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优势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21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减少http iis请求数</w:t>
      </w:r>
    </w:p>
    <w:p>
      <w:pPr>
        <w:numPr>
          <w:ilvl w:val="0"/>
          <w:numId w:val="21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提升了网站性能</w:t>
      </w:r>
    </w:p>
    <w:p>
      <w:pPr>
        <w:numPr>
          <w:ilvl w:val="0"/>
          <w:numId w:val="21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减少图片文件数目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缺点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开发过程比较繁琐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测量计算每一个背景单元的精确位置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，进行定位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后期新加或删除图标比较麻烦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3.2怎么使用图片精灵？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准备工作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HTML：速写ul结构：</w:t>
      </w:r>
      <w:r>
        <w:rPr>
          <w:rFonts w:hint="eastAsia" w:ascii="Consolas" w:hAnsi="Consolas" w:eastAsia="Consolas"/>
          <w:color w:val="47565F"/>
          <w:sz w:val="26"/>
          <w:highlight w:val="white"/>
        </w:rPr>
        <w:t>ul#Sprites&gt;(li&gt;span.tb0$)*4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 xml:space="preserve">ul 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id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color w:val="29A198"/>
          <w:sz w:val="24"/>
          <w:szCs w:val="24"/>
          <w:highlight w:val="white"/>
        </w:rPr>
        <w:t>"Sprites"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 xml:space="preserve">span 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class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color w:val="29A198"/>
          <w:sz w:val="24"/>
          <w:szCs w:val="24"/>
          <w:highlight w:val="white"/>
        </w:rPr>
        <w:t>"tb01"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&gt;购物车&lt;/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 xml:space="preserve">span 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class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color w:val="29A198"/>
          <w:sz w:val="24"/>
          <w:szCs w:val="24"/>
          <w:highlight w:val="white"/>
        </w:rPr>
        <w:t>"tb02"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&gt;用户&lt;/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 xml:space="preserve">span 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class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color w:val="29A198"/>
          <w:sz w:val="24"/>
          <w:szCs w:val="24"/>
          <w:highlight w:val="white"/>
        </w:rPr>
        <w:t>"tb03"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&gt;收藏&lt;/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 xml:space="preserve">span 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class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color w:val="29A198"/>
          <w:sz w:val="24"/>
          <w:szCs w:val="24"/>
          <w:highlight w:val="white"/>
        </w:rPr>
        <w:t>"tb04"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&gt;客服&lt;/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ul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  <w:lang w:val="en-US" w:eastAsia="zh-CN"/>
        </w:rPr>
        <w:t>CSS样式：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 xml:space="preserve">style 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type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color w:val="29A198"/>
          <w:sz w:val="24"/>
          <w:szCs w:val="24"/>
          <w:highlight w:val="white"/>
        </w:rPr>
        <w:t>"text/css"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margin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padding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list-style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C6300"/>
          <w:sz w:val="24"/>
          <w:szCs w:val="24"/>
          <w:highlight w:val="white"/>
        </w:rPr>
        <w:t>none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height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24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>/*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 xml:space="preserve"> 引入背景，并设定span标签的宽高，让超出内容部分隐藏overflow:hidden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url(images/toolbars.png) </w:t>
      </w:r>
      <w:r>
        <w:rPr>
          <w:rFonts w:hint="eastAsia" w:asciiTheme="minorEastAsia" w:hAnsiTheme="minorEastAsia" w:eastAsiaTheme="minorEastAsia" w:cstheme="minorEastAsia"/>
          <w:color w:val="FC6300"/>
          <w:sz w:val="24"/>
          <w:szCs w:val="24"/>
          <w:highlight w:val="white"/>
        </w:rPr>
        <w:t>no-repeat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float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left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width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18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height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18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overflow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FC6300"/>
          <w:sz w:val="24"/>
          <w:szCs w:val="24"/>
          <w:highlight w:val="white"/>
        </w:rPr>
        <w:t>hidden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>/*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 xml:space="preserve"> 设置目标定位图片绝对坐标：前一个是X坐标，后一个Y坐标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95A3AB"/>
          <w:sz w:val="24"/>
          <w:szCs w:val="24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.tb01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0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.tb02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-96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-212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.tb03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-50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.tb04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-151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&lt;/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style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操作步聚：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1.引入背景图像，</w:t>
      </w:r>
      <w:r>
        <w:rPr>
          <w:rFonts w:hint="eastAsia"/>
        </w:rPr>
        <w:t>并设定span标签的宽高，让超出内容部分隐藏overflow:hidden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url(images/toolbars.png) </w:t>
      </w:r>
      <w:r>
        <w:rPr>
          <w:rFonts w:hint="eastAsia" w:asciiTheme="minorEastAsia" w:hAnsiTheme="minorEastAsia" w:eastAsiaTheme="minorEastAsia" w:cstheme="minorEastAsia"/>
          <w:color w:val="FC6300"/>
          <w:sz w:val="24"/>
          <w:szCs w:val="24"/>
          <w:highlight w:val="white"/>
        </w:rPr>
        <w:t>no-repeat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float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left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width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18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height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18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overflow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FC6300"/>
          <w:sz w:val="24"/>
          <w:szCs w:val="24"/>
          <w:highlight w:val="white"/>
        </w:rPr>
        <w:t>hidden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rPr>
          <w:rStyle w:val="5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再分别对不同span class设置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对应图标绝对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X坐标值，Y坐标值。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.tb01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0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.tb02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-96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-212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.tb03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-50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#Sprites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li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58BD2"/>
          <w:sz w:val="24"/>
          <w:szCs w:val="24"/>
          <w:highlight w:val="white"/>
        </w:rPr>
        <w:t>span</w:t>
      </w:r>
      <w:r>
        <w:rPr>
          <w:rFonts w:hint="eastAsia" w:asciiTheme="minorEastAsia" w:hAnsiTheme="minorEastAsia" w:eastAsiaTheme="minorEastAsia" w:cstheme="minorEastAsia"/>
          <w:color w:val="CB4B15"/>
          <w:sz w:val="24"/>
          <w:szCs w:val="24"/>
          <w:highlight w:val="white"/>
        </w:rPr>
        <w:t>.tb04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{</w:t>
      </w:r>
      <w:r>
        <w:rPr>
          <w:rFonts w:hint="eastAsia" w:asciiTheme="minorEastAsia" w:hAnsiTheme="minorEastAsia" w:eastAsiaTheme="minorEastAsia" w:cstheme="minorEastAsia"/>
          <w:color w:val="306302"/>
          <w:sz w:val="24"/>
          <w:szCs w:val="24"/>
          <w:highlight w:val="white"/>
        </w:rPr>
        <w:t>background-position</w:t>
      </w:r>
      <w:r>
        <w:rPr>
          <w:rFonts w:hint="eastAsia" w:asciiTheme="minorEastAsia" w:hAnsiTheme="minorEastAsia" w:eastAsiaTheme="minorEastAsia" w:cstheme="minorEastAsia"/>
          <w:color w:val="47565F"/>
          <w:sz w:val="24"/>
          <w:szCs w:val="24"/>
          <w:highlight w:val="white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B3AFF"/>
          <w:sz w:val="24"/>
          <w:szCs w:val="24"/>
          <w:highlight w:val="white"/>
        </w:rPr>
        <w:t>-151</w:t>
      </w:r>
      <w:r>
        <w:rPr>
          <w:rFonts w:hint="eastAsia" w:asciiTheme="minorEastAsia" w:hAnsiTheme="minorEastAsia" w:eastAsiaTheme="minorEastAsia" w:cstheme="minorEastAsia"/>
          <w:color w:val="869900"/>
          <w:sz w:val="24"/>
          <w:szCs w:val="24"/>
          <w:highlight w:val="white"/>
        </w:rPr>
        <w:t>px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highlight w:val="white"/>
        </w:rPr>
        <w:t>;</w:t>
      </w:r>
      <w: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808040"/>
          <w:sz w:val="24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坐标的选取（使用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ps切片工具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28645" cy="1536700"/>
            <wp:effectExtent l="0" t="0" r="1460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找到需要定位的图标做切片选取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双击进入切片选项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获取X和Y的尺寸（除原点以后，其它坐标均为负值）</w:t>
      </w:r>
    </w:p>
    <w:p>
      <w:pPr>
        <w:numPr>
          <w:ilvl w:val="0"/>
          <w:numId w:val="0"/>
        </w:numPr>
        <w:rPr>
          <w:rStyle w:val="22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Style w:val="22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22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关键</w:t>
      </w:r>
      <w:r>
        <w:rPr>
          <w:rStyle w:val="22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点</w:t>
      </w:r>
      <w:r>
        <w:rPr>
          <w:rStyle w:val="22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：</w:t>
      </w:r>
    </w:p>
    <w:p>
      <w:pPr>
        <w:numPr>
          <w:ilvl w:val="0"/>
          <w:numId w:val="0"/>
        </w:numPr>
        <w:rPr>
          <w:rStyle w:val="22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背景background-position有两个数值，前一个代表靠左距离值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（可为正可为负），第二个数值代表靠上距离值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（可为正可为负）</w:t>
      </w:r>
    </w:p>
    <w:p>
      <w:pPr>
        <w:numPr>
          <w:ilvl w:val="0"/>
          <w:numId w:val="24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图片左上角为坐标原点（X,Y）=(0,0)</w:t>
      </w:r>
    </w:p>
    <w:p>
      <w:pPr>
        <w:pStyle w:val="3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快速页面布局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网页快速布局要点：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1.网站整体结构分析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2.图层的排版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3.相应版块的宽高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sectPr>
      <w:headerReference r:id="rId3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书体坊郭沫若字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5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7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0BD651"/>
    <w:multiLevelType w:val="singleLevel"/>
    <w:tmpl w:val="590BD651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90BD798"/>
    <w:multiLevelType w:val="singleLevel"/>
    <w:tmpl w:val="590BD79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0BD810"/>
    <w:multiLevelType w:val="singleLevel"/>
    <w:tmpl w:val="590BD81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0BD92E"/>
    <w:multiLevelType w:val="singleLevel"/>
    <w:tmpl w:val="590BD92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0BD959"/>
    <w:multiLevelType w:val="singleLevel"/>
    <w:tmpl w:val="590BD95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0BDEF0"/>
    <w:multiLevelType w:val="singleLevel"/>
    <w:tmpl w:val="590BDEF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0C5E02"/>
    <w:multiLevelType w:val="singleLevel"/>
    <w:tmpl w:val="590C5E0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0E81B5"/>
    <w:multiLevelType w:val="singleLevel"/>
    <w:tmpl w:val="590E81B5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0E83D8"/>
    <w:multiLevelType w:val="singleLevel"/>
    <w:tmpl w:val="590E83D8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0E8517"/>
    <w:multiLevelType w:val="singleLevel"/>
    <w:tmpl w:val="590E8517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0E86C8"/>
    <w:multiLevelType w:val="singleLevel"/>
    <w:tmpl w:val="590E86C8"/>
    <w:lvl w:ilvl="0" w:tentative="0">
      <w:start w:val="2"/>
      <w:numFmt w:val="decimal"/>
      <w:suff w:val="nothing"/>
      <w:lvlText w:val="%1."/>
      <w:lvlJc w:val="left"/>
    </w:lvl>
  </w:abstractNum>
  <w:abstractNum w:abstractNumId="12">
    <w:nsid w:val="590E8A04"/>
    <w:multiLevelType w:val="singleLevel"/>
    <w:tmpl w:val="590E8A04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0E8F85"/>
    <w:multiLevelType w:val="singleLevel"/>
    <w:tmpl w:val="590E8F85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590E901F"/>
    <w:multiLevelType w:val="singleLevel"/>
    <w:tmpl w:val="590E901F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0E912D"/>
    <w:multiLevelType w:val="singleLevel"/>
    <w:tmpl w:val="590E912D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0E94AA"/>
    <w:multiLevelType w:val="singleLevel"/>
    <w:tmpl w:val="590E94AA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0E9D0B"/>
    <w:multiLevelType w:val="singleLevel"/>
    <w:tmpl w:val="590E9D0B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0E9EEA"/>
    <w:multiLevelType w:val="singleLevel"/>
    <w:tmpl w:val="590E9EEA"/>
    <w:lvl w:ilvl="0" w:tentative="0">
      <w:start w:val="2"/>
      <w:numFmt w:val="decimal"/>
      <w:suff w:val="nothing"/>
      <w:lvlText w:val="%1."/>
      <w:lvlJc w:val="left"/>
    </w:lvl>
  </w:abstractNum>
  <w:abstractNum w:abstractNumId="19">
    <w:nsid w:val="590EA623"/>
    <w:multiLevelType w:val="singleLevel"/>
    <w:tmpl w:val="590EA623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0EC8D9"/>
    <w:multiLevelType w:val="singleLevel"/>
    <w:tmpl w:val="590EC8D9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90EC992"/>
    <w:multiLevelType w:val="singleLevel"/>
    <w:tmpl w:val="590EC992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90ECF3D"/>
    <w:multiLevelType w:val="singleLevel"/>
    <w:tmpl w:val="590ECF3D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0ED6C4"/>
    <w:multiLevelType w:val="singleLevel"/>
    <w:tmpl w:val="590ED6C4"/>
    <w:lvl w:ilvl="0" w:tentative="0">
      <w:start w:val="3"/>
      <w:numFmt w:val="decimal"/>
      <w:suff w:val="nothing"/>
      <w:lvlText w:val="%1、"/>
      <w:lvlJc w:val="left"/>
    </w:lvl>
  </w:abstractNum>
  <w:abstractNum w:abstractNumId="24">
    <w:nsid w:val="590ED927"/>
    <w:multiLevelType w:val="singleLevel"/>
    <w:tmpl w:val="590ED92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8"/>
  </w:num>
  <w:num w:numId="5">
    <w:abstractNumId w:val="17"/>
  </w:num>
  <w:num w:numId="6">
    <w:abstractNumId w:val="5"/>
  </w:num>
  <w:num w:numId="7">
    <w:abstractNumId w:val="15"/>
  </w:num>
  <w:num w:numId="8">
    <w:abstractNumId w:val="16"/>
  </w:num>
  <w:num w:numId="9">
    <w:abstractNumId w:val="19"/>
  </w:num>
  <w:num w:numId="10">
    <w:abstractNumId w:val="4"/>
  </w:num>
  <w:num w:numId="11">
    <w:abstractNumId w:val="20"/>
  </w:num>
  <w:num w:numId="12">
    <w:abstractNumId w:val="24"/>
  </w:num>
  <w:num w:numId="13">
    <w:abstractNumId w:val="1"/>
  </w:num>
  <w:num w:numId="14">
    <w:abstractNumId w:val="2"/>
  </w:num>
  <w:num w:numId="15">
    <w:abstractNumId w:val="21"/>
  </w:num>
  <w:num w:numId="16">
    <w:abstractNumId w:val="22"/>
  </w:num>
  <w:num w:numId="17">
    <w:abstractNumId w:val="23"/>
  </w:num>
  <w:num w:numId="18">
    <w:abstractNumId w:val="3"/>
  </w:num>
  <w:num w:numId="19">
    <w:abstractNumId w:val="14"/>
  </w:num>
  <w:num w:numId="20">
    <w:abstractNumId w:val="8"/>
  </w:num>
  <w:num w:numId="21">
    <w:abstractNumId w:val="9"/>
  </w:num>
  <w:num w:numId="22">
    <w:abstractNumId w:val="11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C4"/>
    <w:rsid w:val="00012212"/>
    <w:rsid w:val="00013508"/>
    <w:rsid w:val="000169CD"/>
    <w:rsid w:val="00037795"/>
    <w:rsid w:val="000402CF"/>
    <w:rsid w:val="00043200"/>
    <w:rsid w:val="00044F00"/>
    <w:rsid w:val="000500A1"/>
    <w:rsid w:val="00054B88"/>
    <w:rsid w:val="00057B3A"/>
    <w:rsid w:val="000618D3"/>
    <w:rsid w:val="00065AD4"/>
    <w:rsid w:val="00065EB6"/>
    <w:rsid w:val="00070D51"/>
    <w:rsid w:val="00071F28"/>
    <w:rsid w:val="000800C2"/>
    <w:rsid w:val="00082FC1"/>
    <w:rsid w:val="000856E0"/>
    <w:rsid w:val="00090E98"/>
    <w:rsid w:val="00092DDB"/>
    <w:rsid w:val="000C1669"/>
    <w:rsid w:val="000C6BDC"/>
    <w:rsid w:val="000F4812"/>
    <w:rsid w:val="000F49A4"/>
    <w:rsid w:val="000F4B63"/>
    <w:rsid w:val="000F5591"/>
    <w:rsid w:val="001007F2"/>
    <w:rsid w:val="00100CE2"/>
    <w:rsid w:val="0010136E"/>
    <w:rsid w:val="001041C8"/>
    <w:rsid w:val="00114F5F"/>
    <w:rsid w:val="0011773E"/>
    <w:rsid w:val="001217A5"/>
    <w:rsid w:val="001223B3"/>
    <w:rsid w:val="00126C5B"/>
    <w:rsid w:val="00132137"/>
    <w:rsid w:val="00133F67"/>
    <w:rsid w:val="001373D6"/>
    <w:rsid w:val="0014154C"/>
    <w:rsid w:val="00147744"/>
    <w:rsid w:val="00150AE0"/>
    <w:rsid w:val="00161D58"/>
    <w:rsid w:val="001622BA"/>
    <w:rsid w:val="00166BA0"/>
    <w:rsid w:val="00172A27"/>
    <w:rsid w:val="00172AD7"/>
    <w:rsid w:val="0017661A"/>
    <w:rsid w:val="00177EAC"/>
    <w:rsid w:val="00185766"/>
    <w:rsid w:val="00194B54"/>
    <w:rsid w:val="0019535C"/>
    <w:rsid w:val="001A0769"/>
    <w:rsid w:val="001A7D1D"/>
    <w:rsid w:val="001E4E9E"/>
    <w:rsid w:val="001E58AB"/>
    <w:rsid w:val="001E7920"/>
    <w:rsid w:val="001F14A2"/>
    <w:rsid w:val="00200B7D"/>
    <w:rsid w:val="002062C5"/>
    <w:rsid w:val="002066F8"/>
    <w:rsid w:val="002142C2"/>
    <w:rsid w:val="002176F6"/>
    <w:rsid w:val="002179BE"/>
    <w:rsid w:val="00230642"/>
    <w:rsid w:val="00230EE0"/>
    <w:rsid w:val="00240E2D"/>
    <w:rsid w:val="00243851"/>
    <w:rsid w:val="00251ADC"/>
    <w:rsid w:val="00254414"/>
    <w:rsid w:val="0027373D"/>
    <w:rsid w:val="0027568B"/>
    <w:rsid w:val="002764C0"/>
    <w:rsid w:val="002916C7"/>
    <w:rsid w:val="002C3C8A"/>
    <w:rsid w:val="002C3E83"/>
    <w:rsid w:val="002E7C3A"/>
    <w:rsid w:val="00304F91"/>
    <w:rsid w:val="00306E07"/>
    <w:rsid w:val="00320DE9"/>
    <w:rsid w:val="00321D5F"/>
    <w:rsid w:val="00323E4E"/>
    <w:rsid w:val="0033097B"/>
    <w:rsid w:val="00340E0B"/>
    <w:rsid w:val="003508E2"/>
    <w:rsid w:val="00351CF2"/>
    <w:rsid w:val="00351EC9"/>
    <w:rsid w:val="00371C65"/>
    <w:rsid w:val="003905CB"/>
    <w:rsid w:val="003919CD"/>
    <w:rsid w:val="00391D4D"/>
    <w:rsid w:val="00395EEA"/>
    <w:rsid w:val="003B3E27"/>
    <w:rsid w:val="003B7630"/>
    <w:rsid w:val="003C4DD6"/>
    <w:rsid w:val="003D0171"/>
    <w:rsid w:val="003D067E"/>
    <w:rsid w:val="003D48AA"/>
    <w:rsid w:val="003E08E8"/>
    <w:rsid w:val="003E192A"/>
    <w:rsid w:val="0040125F"/>
    <w:rsid w:val="00410E3B"/>
    <w:rsid w:val="00414BDC"/>
    <w:rsid w:val="00415249"/>
    <w:rsid w:val="00423415"/>
    <w:rsid w:val="004257E6"/>
    <w:rsid w:val="00435381"/>
    <w:rsid w:val="00443AFC"/>
    <w:rsid w:val="00445426"/>
    <w:rsid w:val="0044655E"/>
    <w:rsid w:val="0044717A"/>
    <w:rsid w:val="0045116C"/>
    <w:rsid w:val="00451696"/>
    <w:rsid w:val="00456A84"/>
    <w:rsid w:val="00463C64"/>
    <w:rsid w:val="00465189"/>
    <w:rsid w:val="00471754"/>
    <w:rsid w:val="00480EDB"/>
    <w:rsid w:val="0049547E"/>
    <w:rsid w:val="004A72A7"/>
    <w:rsid w:val="004E7A1A"/>
    <w:rsid w:val="004F0FF4"/>
    <w:rsid w:val="0050191B"/>
    <w:rsid w:val="005046C2"/>
    <w:rsid w:val="00513D1D"/>
    <w:rsid w:val="00521331"/>
    <w:rsid w:val="005320BA"/>
    <w:rsid w:val="0053240E"/>
    <w:rsid w:val="00537CDD"/>
    <w:rsid w:val="0054158D"/>
    <w:rsid w:val="00552B16"/>
    <w:rsid w:val="005538A6"/>
    <w:rsid w:val="0055486B"/>
    <w:rsid w:val="00555DF6"/>
    <w:rsid w:val="00560669"/>
    <w:rsid w:val="00560DE5"/>
    <w:rsid w:val="0056756F"/>
    <w:rsid w:val="005749EC"/>
    <w:rsid w:val="00574C98"/>
    <w:rsid w:val="0057608E"/>
    <w:rsid w:val="0058010C"/>
    <w:rsid w:val="005844BA"/>
    <w:rsid w:val="005875E1"/>
    <w:rsid w:val="00590C29"/>
    <w:rsid w:val="00593AE6"/>
    <w:rsid w:val="00596D72"/>
    <w:rsid w:val="005A1486"/>
    <w:rsid w:val="005B0D1C"/>
    <w:rsid w:val="005B3BE4"/>
    <w:rsid w:val="005C4362"/>
    <w:rsid w:val="005C47F6"/>
    <w:rsid w:val="005D3EFB"/>
    <w:rsid w:val="005D478B"/>
    <w:rsid w:val="005D5D93"/>
    <w:rsid w:val="005D5E59"/>
    <w:rsid w:val="005E0B10"/>
    <w:rsid w:val="005E6579"/>
    <w:rsid w:val="005F2298"/>
    <w:rsid w:val="005F57E1"/>
    <w:rsid w:val="00620FA3"/>
    <w:rsid w:val="00626AD2"/>
    <w:rsid w:val="00627CDA"/>
    <w:rsid w:val="006314BE"/>
    <w:rsid w:val="00632FAA"/>
    <w:rsid w:val="00642812"/>
    <w:rsid w:val="00646383"/>
    <w:rsid w:val="0065042E"/>
    <w:rsid w:val="006553EC"/>
    <w:rsid w:val="00663220"/>
    <w:rsid w:val="006633A6"/>
    <w:rsid w:val="00672A6A"/>
    <w:rsid w:val="00690831"/>
    <w:rsid w:val="006A39C3"/>
    <w:rsid w:val="006B3F98"/>
    <w:rsid w:val="006C1C5E"/>
    <w:rsid w:val="006C607A"/>
    <w:rsid w:val="006C6B52"/>
    <w:rsid w:val="006D2E5B"/>
    <w:rsid w:val="006D3C97"/>
    <w:rsid w:val="006D6618"/>
    <w:rsid w:val="006E4845"/>
    <w:rsid w:val="006E79BB"/>
    <w:rsid w:val="006F16BB"/>
    <w:rsid w:val="006F56C5"/>
    <w:rsid w:val="0070047A"/>
    <w:rsid w:val="00717A65"/>
    <w:rsid w:val="00726659"/>
    <w:rsid w:val="00730C9C"/>
    <w:rsid w:val="00741924"/>
    <w:rsid w:val="0075131D"/>
    <w:rsid w:val="00753C2C"/>
    <w:rsid w:val="007612BB"/>
    <w:rsid w:val="00766903"/>
    <w:rsid w:val="007717C9"/>
    <w:rsid w:val="00774312"/>
    <w:rsid w:val="007829B8"/>
    <w:rsid w:val="007842B6"/>
    <w:rsid w:val="00792AD7"/>
    <w:rsid w:val="00792D31"/>
    <w:rsid w:val="007A0B16"/>
    <w:rsid w:val="007A0C77"/>
    <w:rsid w:val="007B16D6"/>
    <w:rsid w:val="007B6608"/>
    <w:rsid w:val="007C1057"/>
    <w:rsid w:val="007C4482"/>
    <w:rsid w:val="007C52D0"/>
    <w:rsid w:val="007C70C7"/>
    <w:rsid w:val="007D3340"/>
    <w:rsid w:val="007F1459"/>
    <w:rsid w:val="007F38FF"/>
    <w:rsid w:val="007F7B52"/>
    <w:rsid w:val="008002D3"/>
    <w:rsid w:val="00806837"/>
    <w:rsid w:val="008122E2"/>
    <w:rsid w:val="00814CC5"/>
    <w:rsid w:val="00817623"/>
    <w:rsid w:val="00844888"/>
    <w:rsid w:val="008458C1"/>
    <w:rsid w:val="008560B4"/>
    <w:rsid w:val="0087788B"/>
    <w:rsid w:val="00893BFA"/>
    <w:rsid w:val="008B17D3"/>
    <w:rsid w:val="008B2073"/>
    <w:rsid w:val="008D6BF9"/>
    <w:rsid w:val="008E155C"/>
    <w:rsid w:val="008E702C"/>
    <w:rsid w:val="008F5572"/>
    <w:rsid w:val="009029AF"/>
    <w:rsid w:val="0092225F"/>
    <w:rsid w:val="00935814"/>
    <w:rsid w:val="00936954"/>
    <w:rsid w:val="00957E76"/>
    <w:rsid w:val="009778D7"/>
    <w:rsid w:val="00981F40"/>
    <w:rsid w:val="00996076"/>
    <w:rsid w:val="009A6F26"/>
    <w:rsid w:val="009C4774"/>
    <w:rsid w:val="009C57F2"/>
    <w:rsid w:val="009C71E4"/>
    <w:rsid w:val="009C7E15"/>
    <w:rsid w:val="009C7F0B"/>
    <w:rsid w:val="009E5D49"/>
    <w:rsid w:val="009F04AB"/>
    <w:rsid w:val="009F11C2"/>
    <w:rsid w:val="009F2E69"/>
    <w:rsid w:val="009F7542"/>
    <w:rsid w:val="00A00B96"/>
    <w:rsid w:val="00A032D5"/>
    <w:rsid w:val="00A05E29"/>
    <w:rsid w:val="00A200CC"/>
    <w:rsid w:val="00A21E8A"/>
    <w:rsid w:val="00A245FC"/>
    <w:rsid w:val="00A265FC"/>
    <w:rsid w:val="00A26980"/>
    <w:rsid w:val="00A37DEA"/>
    <w:rsid w:val="00A4479D"/>
    <w:rsid w:val="00A54037"/>
    <w:rsid w:val="00A62CF3"/>
    <w:rsid w:val="00A7499F"/>
    <w:rsid w:val="00A84A02"/>
    <w:rsid w:val="00A92AD3"/>
    <w:rsid w:val="00A93F18"/>
    <w:rsid w:val="00AA1270"/>
    <w:rsid w:val="00AA16FF"/>
    <w:rsid w:val="00AA1C77"/>
    <w:rsid w:val="00AA334A"/>
    <w:rsid w:val="00AA7BCB"/>
    <w:rsid w:val="00AB797F"/>
    <w:rsid w:val="00AC0213"/>
    <w:rsid w:val="00AC363A"/>
    <w:rsid w:val="00AC695B"/>
    <w:rsid w:val="00AC7AE2"/>
    <w:rsid w:val="00AD146A"/>
    <w:rsid w:val="00AD444D"/>
    <w:rsid w:val="00AE39F4"/>
    <w:rsid w:val="00AE5206"/>
    <w:rsid w:val="00AF05F0"/>
    <w:rsid w:val="00B0484D"/>
    <w:rsid w:val="00B1208B"/>
    <w:rsid w:val="00B20BB9"/>
    <w:rsid w:val="00B26BF6"/>
    <w:rsid w:val="00B2711E"/>
    <w:rsid w:val="00B32AC9"/>
    <w:rsid w:val="00B33864"/>
    <w:rsid w:val="00B35094"/>
    <w:rsid w:val="00B3531C"/>
    <w:rsid w:val="00B52380"/>
    <w:rsid w:val="00B527BD"/>
    <w:rsid w:val="00B65BE4"/>
    <w:rsid w:val="00B7254E"/>
    <w:rsid w:val="00B86671"/>
    <w:rsid w:val="00B903B9"/>
    <w:rsid w:val="00B92C10"/>
    <w:rsid w:val="00B93F0B"/>
    <w:rsid w:val="00BD00E7"/>
    <w:rsid w:val="00BD3A99"/>
    <w:rsid w:val="00BE57EC"/>
    <w:rsid w:val="00BF0E86"/>
    <w:rsid w:val="00BF4DCF"/>
    <w:rsid w:val="00C027AF"/>
    <w:rsid w:val="00C164E4"/>
    <w:rsid w:val="00C20A18"/>
    <w:rsid w:val="00C34E3C"/>
    <w:rsid w:val="00C357B0"/>
    <w:rsid w:val="00C47E94"/>
    <w:rsid w:val="00C57884"/>
    <w:rsid w:val="00C62E22"/>
    <w:rsid w:val="00C64322"/>
    <w:rsid w:val="00C83407"/>
    <w:rsid w:val="00C968A5"/>
    <w:rsid w:val="00CA1930"/>
    <w:rsid w:val="00CC7727"/>
    <w:rsid w:val="00CE0C1D"/>
    <w:rsid w:val="00CE58B4"/>
    <w:rsid w:val="00CF2AE1"/>
    <w:rsid w:val="00CF2E7B"/>
    <w:rsid w:val="00CF4F79"/>
    <w:rsid w:val="00D00919"/>
    <w:rsid w:val="00D04615"/>
    <w:rsid w:val="00D057C9"/>
    <w:rsid w:val="00D10F7D"/>
    <w:rsid w:val="00D12C2F"/>
    <w:rsid w:val="00D21CD8"/>
    <w:rsid w:val="00D321C5"/>
    <w:rsid w:val="00D41167"/>
    <w:rsid w:val="00D4145D"/>
    <w:rsid w:val="00D53824"/>
    <w:rsid w:val="00D550F9"/>
    <w:rsid w:val="00D63BD1"/>
    <w:rsid w:val="00D653C8"/>
    <w:rsid w:val="00D65EE9"/>
    <w:rsid w:val="00D70462"/>
    <w:rsid w:val="00D71839"/>
    <w:rsid w:val="00DA6889"/>
    <w:rsid w:val="00DB2664"/>
    <w:rsid w:val="00DB7023"/>
    <w:rsid w:val="00DC61E9"/>
    <w:rsid w:val="00DD3D75"/>
    <w:rsid w:val="00DE3BA5"/>
    <w:rsid w:val="00DE7731"/>
    <w:rsid w:val="00DF57AF"/>
    <w:rsid w:val="00E101E0"/>
    <w:rsid w:val="00E204FC"/>
    <w:rsid w:val="00E3077B"/>
    <w:rsid w:val="00E351BC"/>
    <w:rsid w:val="00E36BC6"/>
    <w:rsid w:val="00E47A0E"/>
    <w:rsid w:val="00E518C6"/>
    <w:rsid w:val="00E56696"/>
    <w:rsid w:val="00E64C33"/>
    <w:rsid w:val="00E65005"/>
    <w:rsid w:val="00E66AB6"/>
    <w:rsid w:val="00E77650"/>
    <w:rsid w:val="00E77FBD"/>
    <w:rsid w:val="00E818CA"/>
    <w:rsid w:val="00E82760"/>
    <w:rsid w:val="00EB03F0"/>
    <w:rsid w:val="00EB0CAC"/>
    <w:rsid w:val="00EB208E"/>
    <w:rsid w:val="00EB352E"/>
    <w:rsid w:val="00EB45DE"/>
    <w:rsid w:val="00EE34EA"/>
    <w:rsid w:val="00EE749B"/>
    <w:rsid w:val="00EF1A25"/>
    <w:rsid w:val="00EF3053"/>
    <w:rsid w:val="00EF685F"/>
    <w:rsid w:val="00F00A65"/>
    <w:rsid w:val="00F00F52"/>
    <w:rsid w:val="00F101D1"/>
    <w:rsid w:val="00F15B42"/>
    <w:rsid w:val="00F16660"/>
    <w:rsid w:val="00F23EE7"/>
    <w:rsid w:val="00F263C4"/>
    <w:rsid w:val="00F35385"/>
    <w:rsid w:val="00F40A7A"/>
    <w:rsid w:val="00F425ED"/>
    <w:rsid w:val="00F6602B"/>
    <w:rsid w:val="00FB2614"/>
    <w:rsid w:val="00FB6017"/>
    <w:rsid w:val="00FB74EF"/>
    <w:rsid w:val="00FC2A0F"/>
    <w:rsid w:val="00FC2BB6"/>
    <w:rsid w:val="00FC52C8"/>
    <w:rsid w:val="00FE392E"/>
    <w:rsid w:val="00FE6BB5"/>
    <w:rsid w:val="00FF05FF"/>
    <w:rsid w:val="00FF064A"/>
    <w:rsid w:val="00FF46A2"/>
    <w:rsid w:val="012836DA"/>
    <w:rsid w:val="012E13E9"/>
    <w:rsid w:val="01360214"/>
    <w:rsid w:val="013E5C1A"/>
    <w:rsid w:val="018001D7"/>
    <w:rsid w:val="01964B07"/>
    <w:rsid w:val="019E193F"/>
    <w:rsid w:val="01BF38A2"/>
    <w:rsid w:val="01E2129D"/>
    <w:rsid w:val="02193365"/>
    <w:rsid w:val="023A355C"/>
    <w:rsid w:val="027534DF"/>
    <w:rsid w:val="02833B2E"/>
    <w:rsid w:val="02A0754D"/>
    <w:rsid w:val="02A51EF4"/>
    <w:rsid w:val="02B0575C"/>
    <w:rsid w:val="02CB38C8"/>
    <w:rsid w:val="02CD23F5"/>
    <w:rsid w:val="02F76345"/>
    <w:rsid w:val="0324422C"/>
    <w:rsid w:val="03395E16"/>
    <w:rsid w:val="03420B94"/>
    <w:rsid w:val="03461C03"/>
    <w:rsid w:val="038920F8"/>
    <w:rsid w:val="03A53C74"/>
    <w:rsid w:val="03C579C5"/>
    <w:rsid w:val="040F738A"/>
    <w:rsid w:val="04244183"/>
    <w:rsid w:val="047D7161"/>
    <w:rsid w:val="048B6208"/>
    <w:rsid w:val="04A82BD0"/>
    <w:rsid w:val="04FA488B"/>
    <w:rsid w:val="05386606"/>
    <w:rsid w:val="055A72AC"/>
    <w:rsid w:val="056F21F8"/>
    <w:rsid w:val="057365E8"/>
    <w:rsid w:val="057A262C"/>
    <w:rsid w:val="057A315C"/>
    <w:rsid w:val="05BA62C4"/>
    <w:rsid w:val="05D4574E"/>
    <w:rsid w:val="05D54C01"/>
    <w:rsid w:val="05DB2820"/>
    <w:rsid w:val="06443754"/>
    <w:rsid w:val="068174FE"/>
    <w:rsid w:val="06A04853"/>
    <w:rsid w:val="06A50B76"/>
    <w:rsid w:val="074B2E27"/>
    <w:rsid w:val="075A159F"/>
    <w:rsid w:val="07F02654"/>
    <w:rsid w:val="07FA35A3"/>
    <w:rsid w:val="08034D7D"/>
    <w:rsid w:val="08490E62"/>
    <w:rsid w:val="08814AA2"/>
    <w:rsid w:val="08897F25"/>
    <w:rsid w:val="08B11968"/>
    <w:rsid w:val="09027EFD"/>
    <w:rsid w:val="09610C51"/>
    <w:rsid w:val="09CE3ACF"/>
    <w:rsid w:val="09CF4F1B"/>
    <w:rsid w:val="09E92318"/>
    <w:rsid w:val="0A1E1830"/>
    <w:rsid w:val="0A2D5344"/>
    <w:rsid w:val="0A2E2954"/>
    <w:rsid w:val="0A5A71EA"/>
    <w:rsid w:val="0AA52847"/>
    <w:rsid w:val="0AB837AC"/>
    <w:rsid w:val="0B1B2E57"/>
    <w:rsid w:val="0B4C4D8E"/>
    <w:rsid w:val="0B6C2FE7"/>
    <w:rsid w:val="0B98167A"/>
    <w:rsid w:val="0B986205"/>
    <w:rsid w:val="0B9A683A"/>
    <w:rsid w:val="0C174800"/>
    <w:rsid w:val="0C5038A0"/>
    <w:rsid w:val="0C6D1C58"/>
    <w:rsid w:val="0CA42636"/>
    <w:rsid w:val="0CE067E4"/>
    <w:rsid w:val="0CEF3328"/>
    <w:rsid w:val="0D050B87"/>
    <w:rsid w:val="0D227895"/>
    <w:rsid w:val="0D903269"/>
    <w:rsid w:val="0D911CDA"/>
    <w:rsid w:val="0DD857AF"/>
    <w:rsid w:val="0DE11EB9"/>
    <w:rsid w:val="0DEA5797"/>
    <w:rsid w:val="0E10484E"/>
    <w:rsid w:val="0E6243BB"/>
    <w:rsid w:val="0E6318E4"/>
    <w:rsid w:val="0EE57F84"/>
    <w:rsid w:val="0EEA29F5"/>
    <w:rsid w:val="0F7A16D6"/>
    <w:rsid w:val="0FFF4ACC"/>
    <w:rsid w:val="107A1F66"/>
    <w:rsid w:val="10B24347"/>
    <w:rsid w:val="10D61274"/>
    <w:rsid w:val="10DE3AF9"/>
    <w:rsid w:val="10E734B5"/>
    <w:rsid w:val="10FB69F1"/>
    <w:rsid w:val="110B349F"/>
    <w:rsid w:val="11124514"/>
    <w:rsid w:val="11147954"/>
    <w:rsid w:val="1124074B"/>
    <w:rsid w:val="113106D8"/>
    <w:rsid w:val="114B3F19"/>
    <w:rsid w:val="1172289D"/>
    <w:rsid w:val="11EB342F"/>
    <w:rsid w:val="124B7558"/>
    <w:rsid w:val="128028E2"/>
    <w:rsid w:val="12AD6199"/>
    <w:rsid w:val="12CB0663"/>
    <w:rsid w:val="134F0F85"/>
    <w:rsid w:val="136A7E88"/>
    <w:rsid w:val="138B7626"/>
    <w:rsid w:val="13DF509D"/>
    <w:rsid w:val="144C1ED9"/>
    <w:rsid w:val="146B350A"/>
    <w:rsid w:val="14790B86"/>
    <w:rsid w:val="14E15BFB"/>
    <w:rsid w:val="14FB0D61"/>
    <w:rsid w:val="15081AE4"/>
    <w:rsid w:val="150F58CF"/>
    <w:rsid w:val="158F3975"/>
    <w:rsid w:val="15915174"/>
    <w:rsid w:val="162B273B"/>
    <w:rsid w:val="16376012"/>
    <w:rsid w:val="165316A7"/>
    <w:rsid w:val="16647DF1"/>
    <w:rsid w:val="16681B34"/>
    <w:rsid w:val="16B34E63"/>
    <w:rsid w:val="16C3045B"/>
    <w:rsid w:val="16F15A72"/>
    <w:rsid w:val="16FF4D78"/>
    <w:rsid w:val="177641CE"/>
    <w:rsid w:val="17AB3F64"/>
    <w:rsid w:val="17BF67F2"/>
    <w:rsid w:val="17C40EA3"/>
    <w:rsid w:val="17C518D8"/>
    <w:rsid w:val="17E1532B"/>
    <w:rsid w:val="1816542A"/>
    <w:rsid w:val="18355EF7"/>
    <w:rsid w:val="183D4119"/>
    <w:rsid w:val="185F4B85"/>
    <w:rsid w:val="188A745C"/>
    <w:rsid w:val="18BE0DF2"/>
    <w:rsid w:val="18D5661A"/>
    <w:rsid w:val="190F5A72"/>
    <w:rsid w:val="191664DE"/>
    <w:rsid w:val="19596AF3"/>
    <w:rsid w:val="19631F40"/>
    <w:rsid w:val="19831E00"/>
    <w:rsid w:val="1987629F"/>
    <w:rsid w:val="19DB1308"/>
    <w:rsid w:val="1A326DE4"/>
    <w:rsid w:val="1A97255D"/>
    <w:rsid w:val="1A9D479F"/>
    <w:rsid w:val="1AC75235"/>
    <w:rsid w:val="1AC9552B"/>
    <w:rsid w:val="1AF9284B"/>
    <w:rsid w:val="1B054716"/>
    <w:rsid w:val="1B27655D"/>
    <w:rsid w:val="1B2E01A0"/>
    <w:rsid w:val="1B4E5647"/>
    <w:rsid w:val="1BB02E90"/>
    <w:rsid w:val="1BB77B64"/>
    <w:rsid w:val="1BBC76F5"/>
    <w:rsid w:val="1BF75A05"/>
    <w:rsid w:val="1C0B6DB8"/>
    <w:rsid w:val="1C1B3DFF"/>
    <w:rsid w:val="1C300A1B"/>
    <w:rsid w:val="1C3A5210"/>
    <w:rsid w:val="1C541569"/>
    <w:rsid w:val="1C65455F"/>
    <w:rsid w:val="1C8410F8"/>
    <w:rsid w:val="1C8C7137"/>
    <w:rsid w:val="1CCB637F"/>
    <w:rsid w:val="1CF27970"/>
    <w:rsid w:val="1CFD09FA"/>
    <w:rsid w:val="1D1F53CE"/>
    <w:rsid w:val="1D9F6D37"/>
    <w:rsid w:val="1DBC6DD3"/>
    <w:rsid w:val="1E825D65"/>
    <w:rsid w:val="1EB93524"/>
    <w:rsid w:val="1F6B0232"/>
    <w:rsid w:val="1FC40A4C"/>
    <w:rsid w:val="1FCE3958"/>
    <w:rsid w:val="202E2F33"/>
    <w:rsid w:val="20452EB9"/>
    <w:rsid w:val="206A6D69"/>
    <w:rsid w:val="20793E22"/>
    <w:rsid w:val="209D2321"/>
    <w:rsid w:val="20F53F02"/>
    <w:rsid w:val="212A4C95"/>
    <w:rsid w:val="21756CA7"/>
    <w:rsid w:val="217825B9"/>
    <w:rsid w:val="218F4527"/>
    <w:rsid w:val="21B800FA"/>
    <w:rsid w:val="21EF181F"/>
    <w:rsid w:val="21FD49D3"/>
    <w:rsid w:val="22214DB8"/>
    <w:rsid w:val="2258153A"/>
    <w:rsid w:val="23227731"/>
    <w:rsid w:val="234B04C6"/>
    <w:rsid w:val="23556995"/>
    <w:rsid w:val="236C477D"/>
    <w:rsid w:val="237A278A"/>
    <w:rsid w:val="23CF2E6B"/>
    <w:rsid w:val="23E0656A"/>
    <w:rsid w:val="23E7569C"/>
    <w:rsid w:val="241E386A"/>
    <w:rsid w:val="24483041"/>
    <w:rsid w:val="24A55432"/>
    <w:rsid w:val="24DB026B"/>
    <w:rsid w:val="253D5129"/>
    <w:rsid w:val="255E1ECC"/>
    <w:rsid w:val="25647357"/>
    <w:rsid w:val="259676BD"/>
    <w:rsid w:val="25AF6F3E"/>
    <w:rsid w:val="25F9665D"/>
    <w:rsid w:val="261A388A"/>
    <w:rsid w:val="26B11610"/>
    <w:rsid w:val="26C65266"/>
    <w:rsid w:val="26FB61A1"/>
    <w:rsid w:val="2723619B"/>
    <w:rsid w:val="27AC3111"/>
    <w:rsid w:val="27C75644"/>
    <w:rsid w:val="28150A08"/>
    <w:rsid w:val="282473B9"/>
    <w:rsid w:val="283A3379"/>
    <w:rsid w:val="285B4033"/>
    <w:rsid w:val="28651333"/>
    <w:rsid w:val="2868792B"/>
    <w:rsid w:val="28AE0DC1"/>
    <w:rsid w:val="295605AD"/>
    <w:rsid w:val="29A3070B"/>
    <w:rsid w:val="29BD2214"/>
    <w:rsid w:val="29E93F01"/>
    <w:rsid w:val="29FD2583"/>
    <w:rsid w:val="2A110437"/>
    <w:rsid w:val="2A322C97"/>
    <w:rsid w:val="2AA24820"/>
    <w:rsid w:val="2AF520C6"/>
    <w:rsid w:val="2B493A6B"/>
    <w:rsid w:val="2B713F57"/>
    <w:rsid w:val="2B9B00B9"/>
    <w:rsid w:val="2BB11B07"/>
    <w:rsid w:val="2BEA779F"/>
    <w:rsid w:val="2BF96A5C"/>
    <w:rsid w:val="2C2A75E8"/>
    <w:rsid w:val="2C5C28DF"/>
    <w:rsid w:val="2C6B38EC"/>
    <w:rsid w:val="2D0301D8"/>
    <w:rsid w:val="2D1110EA"/>
    <w:rsid w:val="2D4708EA"/>
    <w:rsid w:val="2D5079C0"/>
    <w:rsid w:val="2DC93B4A"/>
    <w:rsid w:val="2DE968E0"/>
    <w:rsid w:val="2E0E68B6"/>
    <w:rsid w:val="2E702641"/>
    <w:rsid w:val="2ED419FD"/>
    <w:rsid w:val="2F0145D7"/>
    <w:rsid w:val="2F835052"/>
    <w:rsid w:val="2F8D5800"/>
    <w:rsid w:val="2FB021C1"/>
    <w:rsid w:val="2FB22DD2"/>
    <w:rsid w:val="2FC37CAB"/>
    <w:rsid w:val="2FDB0B8C"/>
    <w:rsid w:val="2FE84695"/>
    <w:rsid w:val="300566E1"/>
    <w:rsid w:val="301A3EE7"/>
    <w:rsid w:val="305E7388"/>
    <w:rsid w:val="30677087"/>
    <w:rsid w:val="30811392"/>
    <w:rsid w:val="30882C15"/>
    <w:rsid w:val="308F1A60"/>
    <w:rsid w:val="30994E28"/>
    <w:rsid w:val="30AB36AA"/>
    <w:rsid w:val="30B0049A"/>
    <w:rsid w:val="30BE300B"/>
    <w:rsid w:val="30BF4DFD"/>
    <w:rsid w:val="30C77006"/>
    <w:rsid w:val="310F79B2"/>
    <w:rsid w:val="31781281"/>
    <w:rsid w:val="317D50FF"/>
    <w:rsid w:val="318E16F7"/>
    <w:rsid w:val="31E5597F"/>
    <w:rsid w:val="321B2155"/>
    <w:rsid w:val="325B4429"/>
    <w:rsid w:val="328A5EC6"/>
    <w:rsid w:val="32DA70CE"/>
    <w:rsid w:val="33044AE0"/>
    <w:rsid w:val="33187F53"/>
    <w:rsid w:val="331F232D"/>
    <w:rsid w:val="3344432D"/>
    <w:rsid w:val="336A62B2"/>
    <w:rsid w:val="338D47AA"/>
    <w:rsid w:val="33927E79"/>
    <w:rsid w:val="33D34E08"/>
    <w:rsid w:val="34057EF9"/>
    <w:rsid w:val="343155BE"/>
    <w:rsid w:val="347227E5"/>
    <w:rsid w:val="348A7ACA"/>
    <w:rsid w:val="348F281A"/>
    <w:rsid w:val="349D0F2B"/>
    <w:rsid w:val="34A1415D"/>
    <w:rsid w:val="34A76366"/>
    <w:rsid w:val="34B90D98"/>
    <w:rsid w:val="34BE2DA4"/>
    <w:rsid w:val="357D4B88"/>
    <w:rsid w:val="35A270D0"/>
    <w:rsid w:val="36163D4D"/>
    <w:rsid w:val="361F14D2"/>
    <w:rsid w:val="365078AC"/>
    <w:rsid w:val="36521666"/>
    <w:rsid w:val="36B44AC0"/>
    <w:rsid w:val="36C70F2B"/>
    <w:rsid w:val="36E453D3"/>
    <w:rsid w:val="37D14D7E"/>
    <w:rsid w:val="37F5277A"/>
    <w:rsid w:val="38536817"/>
    <w:rsid w:val="38AB7ABB"/>
    <w:rsid w:val="38CC1B18"/>
    <w:rsid w:val="38E71DEF"/>
    <w:rsid w:val="38FB20CB"/>
    <w:rsid w:val="394D30FF"/>
    <w:rsid w:val="3953547B"/>
    <w:rsid w:val="3976372E"/>
    <w:rsid w:val="397B7351"/>
    <w:rsid w:val="3A335B35"/>
    <w:rsid w:val="3AE13B5C"/>
    <w:rsid w:val="3AE33A4A"/>
    <w:rsid w:val="3AFF73C0"/>
    <w:rsid w:val="3BA839D0"/>
    <w:rsid w:val="3BBC1552"/>
    <w:rsid w:val="3BC04032"/>
    <w:rsid w:val="3C007F9D"/>
    <w:rsid w:val="3C324C23"/>
    <w:rsid w:val="3C522BF1"/>
    <w:rsid w:val="3C5B0CB4"/>
    <w:rsid w:val="3CC209B9"/>
    <w:rsid w:val="3D8605CA"/>
    <w:rsid w:val="3D870FB3"/>
    <w:rsid w:val="3DE36709"/>
    <w:rsid w:val="3E063E86"/>
    <w:rsid w:val="3E066D70"/>
    <w:rsid w:val="3E1A4546"/>
    <w:rsid w:val="3E2D41F9"/>
    <w:rsid w:val="3E4126B2"/>
    <w:rsid w:val="3E430D41"/>
    <w:rsid w:val="3E453AD9"/>
    <w:rsid w:val="3E487DFE"/>
    <w:rsid w:val="3E604D21"/>
    <w:rsid w:val="3E7E5B53"/>
    <w:rsid w:val="3F0A50F3"/>
    <w:rsid w:val="3F365991"/>
    <w:rsid w:val="3F5371E4"/>
    <w:rsid w:val="3F684D1E"/>
    <w:rsid w:val="3F6D0AF4"/>
    <w:rsid w:val="3FA04979"/>
    <w:rsid w:val="3FB611C6"/>
    <w:rsid w:val="402448E3"/>
    <w:rsid w:val="40657EB1"/>
    <w:rsid w:val="406B08D6"/>
    <w:rsid w:val="40825A80"/>
    <w:rsid w:val="40E85FB4"/>
    <w:rsid w:val="40EE0436"/>
    <w:rsid w:val="40F46F17"/>
    <w:rsid w:val="414C1033"/>
    <w:rsid w:val="41951D67"/>
    <w:rsid w:val="41E661A6"/>
    <w:rsid w:val="41FC0191"/>
    <w:rsid w:val="426B3F27"/>
    <w:rsid w:val="42F149EA"/>
    <w:rsid w:val="43246243"/>
    <w:rsid w:val="44425C3D"/>
    <w:rsid w:val="44430781"/>
    <w:rsid w:val="447B64A6"/>
    <w:rsid w:val="44826D25"/>
    <w:rsid w:val="4496431D"/>
    <w:rsid w:val="44A63514"/>
    <w:rsid w:val="44B41B49"/>
    <w:rsid w:val="44D8475C"/>
    <w:rsid w:val="454326E4"/>
    <w:rsid w:val="456F5EB3"/>
    <w:rsid w:val="4589633E"/>
    <w:rsid w:val="45CA24D7"/>
    <w:rsid w:val="461754D1"/>
    <w:rsid w:val="46253E7E"/>
    <w:rsid w:val="46300437"/>
    <w:rsid w:val="46856B38"/>
    <w:rsid w:val="46DA1912"/>
    <w:rsid w:val="4736560D"/>
    <w:rsid w:val="47484F31"/>
    <w:rsid w:val="484B3175"/>
    <w:rsid w:val="48FD58EC"/>
    <w:rsid w:val="491709EF"/>
    <w:rsid w:val="49360CE0"/>
    <w:rsid w:val="493C7125"/>
    <w:rsid w:val="493E68C5"/>
    <w:rsid w:val="494E0EE5"/>
    <w:rsid w:val="49716993"/>
    <w:rsid w:val="499E58A7"/>
    <w:rsid w:val="4A0C3393"/>
    <w:rsid w:val="4A24103D"/>
    <w:rsid w:val="4A3017A4"/>
    <w:rsid w:val="4A8B5BCB"/>
    <w:rsid w:val="4AC44A29"/>
    <w:rsid w:val="4ACB329C"/>
    <w:rsid w:val="4AE31B18"/>
    <w:rsid w:val="4B364697"/>
    <w:rsid w:val="4B4826B1"/>
    <w:rsid w:val="4B53219B"/>
    <w:rsid w:val="4B6B7B41"/>
    <w:rsid w:val="4BAF0406"/>
    <w:rsid w:val="4BB73F33"/>
    <w:rsid w:val="4BB833BA"/>
    <w:rsid w:val="4BD702F3"/>
    <w:rsid w:val="4BDF0F1F"/>
    <w:rsid w:val="4BE131D6"/>
    <w:rsid w:val="4BE847C1"/>
    <w:rsid w:val="4C461E03"/>
    <w:rsid w:val="4C581420"/>
    <w:rsid w:val="4D176BAB"/>
    <w:rsid w:val="4D92388F"/>
    <w:rsid w:val="4DBC14E2"/>
    <w:rsid w:val="4DD22360"/>
    <w:rsid w:val="4DEA0A1F"/>
    <w:rsid w:val="4DEA1CA7"/>
    <w:rsid w:val="4E220860"/>
    <w:rsid w:val="4E232097"/>
    <w:rsid w:val="4E305698"/>
    <w:rsid w:val="4E624B51"/>
    <w:rsid w:val="4E8F6EEA"/>
    <w:rsid w:val="4EC82426"/>
    <w:rsid w:val="4ED71E80"/>
    <w:rsid w:val="4EE52F4C"/>
    <w:rsid w:val="4EE75FD9"/>
    <w:rsid w:val="4F5314CA"/>
    <w:rsid w:val="4F611817"/>
    <w:rsid w:val="4F931EB8"/>
    <w:rsid w:val="4FB35BF8"/>
    <w:rsid w:val="50037DE1"/>
    <w:rsid w:val="502E14EF"/>
    <w:rsid w:val="5031353B"/>
    <w:rsid w:val="503369A7"/>
    <w:rsid w:val="505B0CD1"/>
    <w:rsid w:val="50F630E3"/>
    <w:rsid w:val="51036D8B"/>
    <w:rsid w:val="517905EA"/>
    <w:rsid w:val="518F7B88"/>
    <w:rsid w:val="519F71EB"/>
    <w:rsid w:val="51DA349A"/>
    <w:rsid w:val="51FE42C8"/>
    <w:rsid w:val="521B507D"/>
    <w:rsid w:val="523708E4"/>
    <w:rsid w:val="523A42C9"/>
    <w:rsid w:val="523D2A4E"/>
    <w:rsid w:val="525A7443"/>
    <w:rsid w:val="52FB6F0B"/>
    <w:rsid w:val="53011FA1"/>
    <w:rsid w:val="53180B26"/>
    <w:rsid w:val="532F0A3E"/>
    <w:rsid w:val="533160A0"/>
    <w:rsid w:val="53C22ACE"/>
    <w:rsid w:val="53F23B5B"/>
    <w:rsid w:val="541A4A4C"/>
    <w:rsid w:val="546B7F4C"/>
    <w:rsid w:val="54B0491F"/>
    <w:rsid w:val="54BC2F91"/>
    <w:rsid w:val="54F71B96"/>
    <w:rsid w:val="55D9357E"/>
    <w:rsid w:val="55DD26D3"/>
    <w:rsid w:val="55F22139"/>
    <w:rsid w:val="56085C60"/>
    <w:rsid w:val="5618428D"/>
    <w:rsid w:val="565857CC"/>
    <w:rsid w:val="56A444CA"/>
    <w:rsid w:val="56BB59FC"/>
    <w:rsid w:val="570F4DA0"/>
    <w:rsid w:val="573A675D"/>
    <w:rsid w:val="574D54FD"/>
    <w:rsid w:val="578D58D2"/>
    <w:rsid w:val="57CA7155"/>
    <w:rsid w:val="57FC010C"/>
    <w:rsid w:val="58ED052D"/>
    <w:rsid w:val="58ED6C29"/>
    <w:rsid w:val="59482B66"/>
    <w:rsid w:val="597F4B6F"/>
    <w:rsid w:val="598B5CB8"/>
    <w:rsid w:val="599125AC"/>
    <w:rsid w:val="59996E3A"/>
    <w:rsid w:val="59D12BB4"/>
    <w:rsid w:val="5A064F11"/>
    <w:rsid w:val="5A4A7FD0"/>
    <w:rsid w:val="5A6F5F61"/>
    <w:rsid w:val="5A8B686C"/>
    <w:rsid w:val="5AA31BB1"/>
    <w:rsid w:val="5B1A69DE"/>
    <w:rsid w:val="5B1B4855"/>
    <w:rsid w:val="5B4D40E1"/>
    <w:rsid w:val="5BBE79F6"/>
    <w:rsid w:val="5BC50240"/>
    <w:rsid w:val="5BE2313D"/>
    <w:rsid w:val="5BF11608"/>
    <w:rsid w:val="5C670766"/>
    <w:rsid w:val="5C6C57A3"/>
    <w:rsid w:val="5CA80354"/>
    <w:rsid w:val="5D306A9A"/>
    <w:rsid w:val="5D422D5C"/>
    <w:rsid w:val="5DB87CF4"/>
    <w:rsid w:val="5DCC2561"/>
    <w:rsid w:val="5EBF577D"/>
    <w:rsid w:val="5EC8143E"/>
    <w:rsid w:val="5EE757AB"/>
    <w:rsid w:val="5F060615"/>
    <w:rsid w:val="5F0E6604"/>
    <w:rsid w:val="5F3D6AB2"/>
    <w:rsid w:val="5FA143B3"/>
    <w:rsid w:val="6010598E"/>
    <w:rsid w:val="6021298F"/>
    <w:rsid w:val="602B5B63"/>
    <w:rsid w:val="605863F9"/>
    <w:rsid w:val="609B1759"/>
    <w:rsid w:val="61352EE2"/>
    <w:rsid w:val="614B1344"/>
    <w:rsid w:val="61591755"/>
    <w:rsid w:val="61B9200A"/>
    <w:rsid w:val="61BD6D43"/>
    <w:rsid w:val="61D7024A"/>
    <w:rsid w:val="62021CDC"/>
    <w:rsid w:val="627259E3"/>
    <w:rsid w:val="62745506"/>
    <w:rsid w:val="62794CE4"/>
    <w:rsid w:val="62AC52D9"/>
    <w:rsid w:val="62B02824"/>
    <w:rsid w:val="62C51094"/>
    <w:rsid w:val="62CF3067"/>
    <w:rsid w:val="62ED6784"/>
    <w:rsid w:val="63121993"/>
    <w:rsid w:val="63231170"/>
    <w:rsid w:val="633B251F"/>
    <w:rsid w:val="63451059"/>
    <w:rsid w:val="63CB01E1"/>
    <w:rsid w:val="63D53490"/>
    <w:rsid w:val="63FC0B61"/>
    <w:rsid w:val="64876B49"/>
    <w:rsid w:val="64EF78D6"/>
    <w:rsid w:val="64F96CFE"/>
    <w:rsid w:val="65094FA5"/>
    <w:rsid w:val="655C5D27"/>
    <w:rsid w:val="65822FE7"/>
    <w:rsid w:val="66483849"/>
    <w:rsid w:val="66785DE0"/>
    <w:rsid w:val="66B24F5E"/>
    <w:rsid w:val="66B624B7"/>
    <w:rsid w:val="671B642E"/>
    <w:rsid w:val="671E3486"/>
    <w:rsid w:val="67667D9E"/>
    <w:rsid w:val="676A6060"/>
    <w:rsid w:val="676D1ACD"/>
    <w:rsid w:val="678479A2"/>
    <w:rsid w:val="6799153D"/>
    <w:rsid w:val="679E1016"/>
    <w:rsid w:val="67EA786E"/>
    <w:rsid w:val="683202D6"/>
    <w:rsid w:val="6852607D"/>
    <w:rsid w:val="686424A6"/>
    <w:rsid w:val="68783F16"/>
    <w:rsid w:val="68A03C74"/>
    <w:rsid w:val="68AE5CAC"/>
    <w:rsid w:val="68E75453"/>
    <w:rsid w:val="68FC5C4A"/>
    <w:rsid w:val="6948236D"/>
    <w:rsid w:val="697B46E1"/>
    <w:rsid w:val="697D5724"/>
    <w:rsid w:val="698F08B6"/>
    <w:rsid w:val="69931EF1"/>
    <w:rsid w:val="6A3F00E6"/>
    <w:rsid w:val="6A511F1C"/>
    <w:rsid w:val="6A653681"/>
    <w:rsid w:val="6A9E1EDD"/>
    <w:rsid w:val="6B094C59"/>
    <w:rsid w:val="6B295EA7"/>
    <w:rsid w:val="6B3162FA"/>
    <w:rsid w:val="6B476B5E"/>
    <w:rsid w:val="6B6F1047"/>
    <w:rsid w:val="6B7A365A"/>
    <w:rsid w:val="6B851A05"/>
    <w:rsid w:val="6BC62377"/>
    <w:rsid w:val="6C197AEB"/>
    <w:rsid w:val="6C3A1028"/>
    <w:rsid w:val="6C4615D3"/>
    <w:rsid w:val="6C6E4DFB"/>
    <w:rsid w:val="6C9C061F"/>
    <w:rsid w:val="6CAC0598"/>
    <w:rsid w:val="6CB16118"/>
    <w:rsid w:val="6CC65B57"/>
    <w:rsid w:val="6D4B52E0"/>
    <w:rsid w:val="6D4C16D1"/>
    <w:rsid w:val="6DDE7180"/>
    <w:rsid w:val="6DEC69FF"/>
    <w:rsid w:val="6E5A31B3"/>
    <w:rsid w:val="6E7D4992"/>
    <w:rsid w:val="6EA36F25"/>
    <w:rsid w:val="6EB06100"/>
    <w:rsid w:val="6EBC537C"/>
    <w:rsid w:val="6ED221F7"/>
    <w:rsid w:val="6F123ACD"/>
    <w:rsid w:val="6F1B0510"/>
    <w:rsid w:val="6FEB32B5"/>
    <w:rsid w:val="700F5EB7"/>
    <w:rsid w:val="70621FD9"/>
    <w:rsid w:val="708E3820"/>
    <w:rsid w:val="70A015B0"/>
    <w:rsid w:val="70CC36AF"/>
    <w:rsid w:val="70E527A3"/>
    <w:rsid w:val="71431036"/>
    <w:rsid w:val="71C2720A"/>
    <w:rsid w:val="71EB7401"/>
    <w:rsid w:val="71ED6029"/>
    <w:rsid w:val="72203ACA"/>
    <w:rsid w:val="726F069D"/>
    <w:rsid w:val="72A23EE7"/>
    <w:rsid w:val="72F85708"/>
    <w:rsid w:val="73333B85"/>
    <w:rsid w:val="73504A61"/>
    <w:rsid w:val="73731DE5"/>
    <w:rsid w:val="73A334F9"/>
    <w:rsid w:val="73E80675"/>
    <w:rsid w:val="74774627"/>
    <w:rsid w:val="748A6904"/>
    <w:rsid w:val="74947291"/>
    <w:rsid w:val="74B81A50"/>
    <w:rsid w:val="74BA3A25"/>
    <w:rsid w:val="74C27F56"/>
    <w:rsid w:val="74C3522E"/>
    <w:rsid w:val="75006B52"/>
    <w:rsid w:val="75042716"/>
    <w:rsid w:val="75190B03"/>
    <w:rsid w:val="752F12C9"/>
    <w:rsid w:val="759E5C62"/>
    <w:rsid w:val="75EC2323"/>
    <w:rsid w:val="76180B43"/>
    <w:rsid w:val="766D6EFB"/>
    <w:rsid w:val="76EB04B3"/>
    <w:rsid w:val="77335ABC"/>
    <w:rsid w:val="77791164"/>
    <w:rsid w:val="7788291C"/>
    <w:rsid w:val="77941AF5"/>
    <w:rsid w:val="77C16A29"/>
    <w:rsid w:val="77EB090C"/>
    <w:rsid w:val="78047F5D"/>
    <w:rsid w:val="78076DB1"/>
    <w:rsid w:val="785441B7"/>
    <w:rsid w:val="786C4DB8"/>
    <w:rsid w:val="789A35BD"/>
    <w:rsid w:val="789B02E3"/>
    <w:rsid w:val="789E5861"/>
    <w:rsid w:val="78A3432B"/>
    <w:rsid w:val="78E10F0F"/>
    <w:rsid w:val="78E4178C"/>
    <w:rsid w:val="793365C0"/>
    <w:rsid w:val="79514F58"/>
    <w:rsid w:val="798929A3"/>
    <w:rsid w:val="79AE48EC"/>
    <w:rsid w:val="79B950D0"/>
    <w:rsid w:val="7A1F2096"/>
    <w:rsid w:val="7A2E1BBB"/>
    <w:rsid w:val="7B345AD3"/>
    <w:rsid w:val="7B776CCB"/>
    <w:rsid w:val="7BBF526B"/>
    <w:rsid w:val="7C73743A"/>
    <w:rsid w:val="7CB352D0"/>
    <w:rsid w:val="7D065B2E"/>
    <w:rsid w:val="7D3F2AB0"/>
    <w:rsid w:val="7D4A23E0"/>
    <w:rsid w:val="7DAE2CEF"/>
    <w:rsid w:val="7DEF379E"/>
    <w:rsid w:val="7E1F62D3"/>
    <w:rsid w:val="7E2B05C5"/>
    <w:rsid w:val="7E5514C0"/>
    <w:rsid w:val="7E7161FD"/>
    <w:rsid w:val="7EEA4351"/>
    <w:rsid w:val="7F437092"/>
    <w:rsid w:val="7FF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FollowedHyperlink"/>
    <w:basedOn w:val="2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qFormat/>
    <w:uiPriority w:val="2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HTML Code"/>
    <w:basedOn w:val="2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styleId="27">
    <w:name w:val="annotation reference"/>
    <w:qFormat/>
    <w:uiPriority w:val="0"/>
    <w:rPr>
      <w:sz w:val="21"/>
      <w:szCs w:val="21"/>
    </w:rPr>
  </w:style>
  <w:style w:type="paragraph" w:customStyle="1" w:styleId="29">
    <w:name w:val="样式 首行缩进:  2 字符"/>
    <w:basedOn w:val="1"/>
    <w:link w:val="44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0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2">
    <w:name w:val="1标题一 Char"/>
    <w:link w:val="31"/>
    <w:qFormat/>
    <w:uiPriority w:val="0"/>
  </w:style>
  <w:style w:type="paragraph" w:customStyle="1" w:styleId="33">
    <w:name w:val="2标题二"/>
    <w:basedOn w:val="3"/>
    <w:link w:val="34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character" w:customStyle="1" w:styleId="34">
    <w:name w:val="2标题二 Char"/>
    <w:link w:val="33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5">
    <w:name w:val="3标题三"/>
    <w:basedOn w:val="4"/>
    <w:link w:val="36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6">
    <w:name w:val="3标题三 Char"/>
    <w:link w:val="35"/>
    <w:qFormat/>
    <w:uiPriority w:val="0"/>
    <w:rPr>
      <w:b/>
      <w:bCs/>
      <w:kern w:val="2"/>
      <w:sz w:val="24"/>
      <w:szCs w:val="32"/>
    </w:rPr>
  </w:style>
  <w:style w:type="paragraph" w:customStyle="1" w:styleId="37">
    <w:name w:val="5编号正文"/>
    <w:basedOn w:val="29"/>
    <w:link w:val="38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8">
    <w:name w:val="5编号正文 Char"/>
    <w:link w:val="3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9">
    <w:name w:val="4正文"/>
    <w:basedOn w:val="29"/>
    <w:link w:val="40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0">
    <w:name w:val="4正文 Char"/>
    <w:link w:val="39"/>
    <w:qFormat/>
    <w:uiPriority w:val="0"/>
    <w:rPr>
      <w:rFonts w:ascii="Courier New" w:cs="Courier New"/>
      <w:kern w:val="2"/>
      <w:sz w:val="21"/>
    </w:rPr>
  </w:style>
  <w:style w:type="character" w:customStyle="1" w:styleId="41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2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4">
    <w:name w:val="样式 首行缩进:  2 字符 Char"/>
    <w:link w:val="29"/>
    <w:qFormat/>
    <w:uiPriority w:val="0"/>
    <w:rPr>
      <w:rFonts w:cs="宋体"/>
      <w:kern w:val="2"/>
      <w:sz w:val="21"/>
    </w:rPr>
  </w:style>
  <w:style w:type="paragraph" w:customStyle="1" w:styleId="45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6">
    <w:name w:val="coder"/>
    <w:basedOn w:val="1"/>
    <w:link w:val="4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7">
    <w:name w:val="coder Char"/>
    <w:basedOn w:val="21"/>
    <w:link w:val="46"/>
    <w:qFormat/>
    <w:uiPriority w:val="0"/>
    <w:rPr>
      <w:sz w:val="18"/>
      <w:shd w:val="clear" w:color="auto" w:fill="D9D9D9"/>
    </w:rPr>
  </w:style>
  <w:style w:type="paragraph" w:customStyle="1" w:styleId="48">
    <w:name w:val="列出段落1"/>
    <w:basedOn w:val="1"/>
    <w:qFormat/>
    <w:uiPriority w:val="99"/>
    <w:pPr>
      <w:ind w:firstLine="420" w:firstLineChars="200"/>
    </w:pPr>
  </w:style>
  <w:style w:type="character" w:customStyle="1" w:styleId="49">
    <w:name w:val="pln"/>
    <w:basedOn w:val="21"/>
    <w:qFormat/>
    <w:uiPriority w:val="0"/>
  </w:style>
  <w:style w:type="character" w:customStyle="1" w:styleId="50">
    <w:name w:val="tag"/>
    <w:basedOn w:val="21"/>
    <w:qFormat/>
    <w:uiPriority w:val="0"/>
  </w:style>
  <w:style w:type="character" w:customStyle="1" w:styleId="51">
    <w:name w:val="atn"/>
    <w:basedOn w:val="21"/>
    <w:qFormat/>
    <w:uiPriority w:val="0"/>
  </w:style>
  <w:style w:type="character" w:customStyle="1" w:styleId="52">
    <w:name w:val="pun"/>
    <w:basedOn w:val="21"/>
    <w:qFormat/>
    <w:uiPriority w:val="0"/>
  </w:style>
  <w:style w:type="character" w:customStyle="1" w:styleId="53">
    <w:name w:val="atv"/>
    <w:basedOn w:val="21"/>
    <w:qFormat/>
    <w:uiPriority w:val="0"/>
  </w:style>
  <w:style w:type="character" w:customStyle="1" w:styleId="54">
    <w:name w:val="com"/>
    <w:basedOn w:val="21"/>
    <w:qFormat/>
    <w:uiPriority w:val="0"/>
  </w:style>
  <w:style w:type="character" w:customStyle="1" w:styleId="55">
    <w:name w:val="str"/>
    <w:basedOn w:val="21"/>
    <w:qFormat/>
    <w:uiPriority w:val="0"/>
  </w:style>
  <w:style w:type="character" w:customStyle="1" w:styleId="56">
    <w:name w:val="HTML 预设格式 Char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7">
    <w:name w:val="apple-converted-space"/>
    <w:basedOn w:val="21"/>
    <w:qFormat/>
    <w:uiPriority w:val="0"/>
  </w:style>
  <w:style w:type="character" w:customStyle="1" w:styleId="58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59">
    <w:name w:val="comments-secti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60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14</Pages>
  <Words>1006</Words>
  <Characters>5737</Characters>
  <Lines>47</Lines>
  <Paragraphs>13</Paragraphs>
  <ScaleCrop>false</ScaleCrop>
  <LinksUpToDate>false</LinksUpToDate>
  <CharactersWithSpaces>6730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fire</cp:lastModifiedBy>
  <cp:lastPrinted>2411-12-31T15:59:00Z</cp:lastPrinted>
  <dcterms:modified xsi:type="dcterms:W3CDTF">2017-12-03T14:57:25Z</dcterms:modified>
  <dc:subject>源代码教育PHP;</dc:subject>
  <dc:title>课堂笔记模板</dc:title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